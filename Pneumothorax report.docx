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9"/>
      </w:tblGrid>
      <w:tr w:rsidR="00550125" w:rsidRPr="00415FFA" w14:paraId="06F3811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3A522130" w14:textId="53D5DECE" w:rsidR="004B7E44" w:rsidRPr="00415FFA" w:rsidRDefault="004B7E44" w:rsidP="002250BA">
            <w:pPr>
              <w:rPr>
                <w:rFonts w:cstheme="minorHAnsi"/>
                <w:color w:val="auto"/>
              </w:rPr>
            </w:pPr>
            <w:r w:rsidRPr="00415FFA">
              <w:rPr>
                <w:rFonts w:cstheme="minorHAnsi"/>
                <w:noProof/>
                <w:color w:val="auto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66221D" wp14:editId="533ACCB9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F0DD4" w14:textId="7FB2E72D" w:rsidR="007E4EAC" w:rsidRDefault="00A30585" w:rsidP="00415FFA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Identifying </w:t>
                                  </w:r>
                                </w:p>
                                <w:p w14:paraId="0D5BAF9F" w14:textId="14DCAE93" w:rsidR="00A30585" w:rsidRPr="00A30585" w:rsidRDefault="00A30585" w:rsidP="00415FFA">
                                  <w:pPr>
                                    <w:pStyle w:val="Title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Pneumothorax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16622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692F0DD4" w14:textId="7FB2E72D" w:rsidR="007E4EAC" w:rsidRDefault="00A30585" w:rsidP="00415FFA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Identifying </w:t>
                            </w:r>
                          </w:p>
                          <w:p w14:paraId="0D5BAF9F" w14:textId="14DCAE93" w:rsidR="00A30585" w:rsidRPr="00A30585" w:rsidRDefault="00A30585" w:rsidP="00415FFA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Pneumothorax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D00760" w14:textId="77777777" w:rsidR="004B7E44" w:rsidRPr="00415FFA" w:rsidRDefault="004B7E44" w:rsidP="002250BA">
            <w:pPr>
              <w:rPr>
                <w:rFonts w:cstheme="minorHAnsi"/>
                <w:color w:val="auto"/>
              </w:rPr>
            </w:pPr>
            <w:r w:rsidRPr="00415FFA">
              <w:rPr>
                <w:rFonts w:cstheme="minorHAnsi"/>
                <w:noProof/>
                <w:color w:val="auto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DBD5D47" wp14:editId="74B04608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C3110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6B7DF04" w14:textId="76096069" w:rsidR="004B7E44" w:rsidRPr="00415FFA" w:rsidRDefault="004B7E44" w:rsidP="002250BA">
            <w:pPr>
              <w:rPr>
                <w:rFonts w:cstheme="minorHAnsi"/>
                <w:color w:val="auto"/>
              </w:rPr>
            </w:pPr>
            <w:r w:rsidRPr="00415FFA">
              <w:rPr>
                <w:rFonts w:cstheme="minorHAnsi"/>
                <w:noProof/>
                <w:color w:val="auto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97B878F" wp14:editId="725E2C1D">
                      <wp:extent cx="5517931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7931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6F1B0E" w14:textId="6F091831" w:rsidR="007E4EAC" w:rsidRPr="00234DE8" w:rsidRDefault="003318E9" w:rsidP="00415FFA">
                                  <w:pPr>
                                    <w:pStyle w:val="Subtitle"/>
                                    <w:rPr>
                                      <w:lang w:val="en-IN"/>
                                    </w:rPr>
                                  </w:pPr>
                                  <w:r w:rsidRPr="00415FFA">
                                    <w:t>Deep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Learning on 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7B878F" id="Text Box 3" o:spid="_x0000_s1027" type="#_x0000_t202" style="width:434.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" filled="f" stroked="f" strokeweight=".5pt">
                      <v:textbox>
                        <w:txbxContent>
                          <w:p w14:paraId="226F1B0E" w14:textId="6F091831" w:rsidR="007E4EAC" w:rsidRPr="00234DE8" w:rsidRDefault="003318E9" w:rsidP="00415FFA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 w:rsidRPr="00415FFA">
                              <w:t>Deep</w:t>
                            </w:r>
                            <w:r>
                              <w:rPr>
                                <w:lang w:val="en-IN"/>
                              </w:rPr>
                              <w:t xml:space="preserve"> Learning on Python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50125" w:rsidRPr="00415FFA" w14:paraId="7A5DAA27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BDA5F" w14:textId="632C7DE3" w:rsidR="004B7E44" w:rsidRPr="00415FFA" w:rsidRDefault="004B7E44" w:rsidP="002250BA">
            <w:pPr>
              <w:rPr>
                <w:rFonts w:cstheme="minorHAnsi"/>
                <w:noProof/>
                <w:color w:val="auto"/>
              </w:rPr>
            </w:pPr>
          </w:p>
          <w:p w14:paraId="49E53CE3" w14:textId="10B0C26D" w:rsidR="004B7E44" w:rsidRPr="00415FFA" w:rsidRDefault="004B7E44" w:rsidP="002250BA">
            <w:pPr>
              <w:rPr>
                <w:rFonts w:cstheme="minorHAnsi"/>
                <w:noProof/>
                <w:color w:val="auto"/>
              </w:rPr>
            </w:pPr>
            <w:bookmarkStart w:id="0" w:name="_GoBack"/>
            <w:bookmarkEnd w:id="0"/>
            <w:r w:rsidRPr="00415FFA">
              <w:rPr>
                <w:rFonts w:cstheme="minorHAnsi"/>
                <w:noProof/>
                <w:color w:val="auto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E28305D" wp14:editId="681F8492">
                      <wp:extent cx="2514600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BF629" w14:textId="77777777" w:rsidR="007E4EAC" w:rsidRDefault="007E4EAC" w:rsidP="004B7E44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Kunal Gehlot</w:t>
                                  </w:r>
                                </w:p>
                                <w:p w14:paraId="4B0F83FF" w14:textId="77777777" w:rsidR="007E4EAC" w:rsidRPr="00234DE8" w:rsidRDefault="007E4EAC" w:rsidP="004B7E44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Gehlotkunal4@outlook.com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283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width:198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" filled="f" stroked="f" strokeweight=".5pt">
                      <v:textbox>
                        <w:txbxContent>
                          <w:p w14:paraId="67ABF629" w14:textId="77777777" w:rsidR="007E4EAC" w:rsidRDefault="007E4EAC" w:rsidP="004B7E4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Kunal Gehlot</w:t>
                            </w:r>
                          </w:p>
                          <w:p w14:paraId="4B0F83FF" w14:textId="77777777" w:rsidR="007E4EAC" w:rsidRPr="00234DE8" w:rsidRDefault="007E4EAC" w:rsidP="004B7E4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Gehlotkunal4@outlook.com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6558443" w14:textId="66150333" w:rsidR="004B7E44" w:rsidRPr="00415FFA" w:rsidRDefault="00234DE8" w:rsidP="002250BA">
      <w:pPr>
        <w:rPr>
          <w:rFonts w:cstheme="minorHAnsi"/>
          <w:color w:val="auto"/>
        </w:rPr>
      </w:pPr>
      <w:r w:rsidRPr="00415FFA">
        <w:rPr>
          <w:rFonts w:cstheme="minorHAnsi"/>
          <w:noProof/>
          <w:color w:val="auto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EA9851A" wp14:editId="01D24822">
            <wp:simplePos x="0" y="0"/>
            <wp:positionH relativeFrom="page">
              <wp:posOffset>-225631</wp:posOffset>
            </wp:positionH>
            <wp:positionV relativeFrom="page">
              <wp:align>top</wp:align>
            </wp:positionV>
            <wp:extent cx="10511436" cy="10664042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771" cy="1066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415FFA">
        <w:rPr>
          <w:rFonts w:cstheme="minorHAnsi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917BA3" wp14:editId="0C387052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5F01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e32d91 [3204]" stroked="f" strokeweight="2pt">
                <w10:wrap anchory="page"/>
              </v:rect>
            </w:pict>
          </mc:Fallback>
        </mc:AlternateContent>
      </w:r>
    </w:p>
    <w:p w14:paraId="49C00656" w14:textId="50C5CEA2" w:rsidR="004B7E44" w:rsidRPr="00415FFA" w:rsidRDefault="004B7E44" w:rsidP="002250BA">
      <w:pPr>
        <w:spacing w:after="200"/>
        <w:rPr>
          <w:rFonts w:cstheme="minorHAnsi"/>
          <w:color w:val="auto"/>
        </w:rPr>
      </w:pPr>
      <w:r w:rsidRPr="00415FFA">
        <w:rPr>
          <w:rFonts w:cstheme="minorHAnsi"/>
          <w:color w:val="auto"/>
        </w:rPr>
        <w:br w:type="page"/>
      </w:r>
    </w:p>
    <w:p w14:paraId="34F2CA30" w14:textId="18C88C6F" w:rsidR="00A30585" w:rsidRPr="00A30585" w:rsidRDefault="00A30585" w:rsidP="00A30585">
      <w:pPr>
        <w:pStyle w:val="Heading2"/>
        <w:rPr>
          <w:lang w:val="en-IN"/>
        </w:rPr>
      </w:pPr>
      <w:r>
        <w:rPr>
          <w:lang w:val="en-IN"/>
        </w:rPr>
        <w:lastRenderedPageBreak/>
        <w:t>Flow Chart o</w:t>
      </w:r>
      <w:r w:rsidRPr="00A30585">
        <w:rPr>
          <w:lang w:val="en-IN"/>
        </w:rPr>
        <w:t>f Training Process</w:t>
      </w:r>
    </w:p>
    <w:p w14:paraId="22EC298D" w14:textId="4559144A" w:rsidR="000F4DD8" w:rsidRPr="000F4DD8" w:rsidRDefault="000F4DD8" w:rsidP="000F4DD8">
      <w:pPr>
        <w:rPr>
          <w:color w:val="auto"/>
          <w:lang w:val="en-IN"/>
        </w:rPr>
      </w:pPr>
      <w:r w:rsidRPr="00A30585">
        <w:rPr>
          <w:noProof/>
          <w:color w:val="auto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1C67B37B" wp14:editId="71549ADD">
            <wp:simplePos x="0" y="0"/>
            <wp:positionH relativeFrom="margin">
              <wp:align>center</wp:align>
            </wp:positionH>
            <wp:positionV relativeFrom="paragraph">
              <wp:posOffset>740286</wp:posOffset>
            </wp:positionV>
            <wp:extent cx="4781550" cy="7886065"/>
            <wp:effectExtent l="0" t="0" r="0" b="635"/>
            <wp:wrapSquare wrapText="bothSides"/>
            <wp:docPr id="15" name="Picture 15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44BA91" w14:textId="77777777" w:rsidR="000F4DD8" w:rsidRDefault="000F4DD8" w:rsidP="00A30585">
      <w:pPr>
        <w:pStyle w:val="Heading2"/>
        <w:rPr>
          <w:lang w:val="en-IN"/>
        </w:rPr>
      </w:pPr>
    </w:p>
    <w:p w14:paraId="005C7C86" w14:textId="514E0C8F" w:rsidR="00A30585" w:rsidRPr="00A30585" w:rsidRDefault="00A30585" w:rsidP="00A30585">
      <w:pPr>
        <w:pStyle w:val="Heading2"/>
        <w:rPr>
          <w:lang w:val="en-IN"/>
        </w:rPr>
      </w:pPr>
      <w:r>
        <w:rPr>
          <w:lang w:val="en-IN"/>
        </w:rPr>
        <w:t>Collecting t</w:t>
      </w:r>
      <w:r w:rsidRPr="00A30585">
        <w:rPr>
          <w:lang w:val="en-IN"/>
        </w:rPr>
        <w:t>he Database</w:t>
      </w:r>
    </w:p>
    <w:p w14:paraId="7721D128" w14:textId="77777777" w:rsidR="00A30585" w:rsidRPr="00A30585" w:rsidRDefault="00A30585" w:rsidP="00A30585">
      <w:pPr>
        <w:rPr>
          <w:b/>
          <w:color w:val="auto"/>
          <w:lang w:val="en-IN"/>
        </w:rPr>
      </w:pPr>
    </w:p>
    <w:p w14:paraId="6761D960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</w:t>
      </w:r>
      <w:proofErr w:type="gramStart"/>
      <w:r w:rsidRPr="00A30585">
        <w:rPr>
          <w:color w:val="auto"/>
          <w:lang w:val="en-IN"/>
        </w:rPr>
        <w:t>data base</w:t>
      </w:r>
      <w:proofErr w:type="gramEnd"/>
      <w:r w:rsidRPr="00A30585">
        <w:rPr>
          <w:color w:val="auto"/>
          <w:lang w:val="en-IN"/>
        </w:rPr>
        <w:t xml:space="preserve"> for the problem contains images and annotations. The data set </w:t>
      </w:r>
      <w:proofErr w:type="gramStart"/>
      <w:r w:rsidRPr="00A30585">
        <w:rPr>
          <w:color w:val="auto"/>
          <w:lang w:val="en-IN"/>
        </w:rPr>
        <w:t>was made</w:t>
      </w:r>
      <w:proofErr w:type="gramEnd"/>
      <w:r w:rsidRPr="00A30585">
        <w:rPr>
          <w:color w:val="auto"/>
          <w:lang w:val="en-IN"/>
        </w:rPr>
        <w:t xml:space="preserve"> available for the purpose of early recognition of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.  </w:t>
      </w:r>
    </w:p>
    <w:p w14:paraId="2FDD2B0B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A sample submission file was also provided as to classify what will be the data stored within the </w:t>
      </w:r>
      <w:r w:rsidRPr="00A30585">
        <w:rPr>
          <w:b/>
          <w:color w:val="auto"/>
          <w:lang w:val="en-IN"/>
        </w:rPr>
        <w:t>submission.csv</w:t>
      </w:r>
      <w:r w:rsidRPr="00A30585">
        <w:rPr>
          <w:color w:val="auto"/>
          <w:lang w:val="en-IN"/>
        </w:rPr>
        <w:t xml:space="preserve"> file. The data is comprised of images in </w:t>
      </w:r>
      <w:r w:rsidRPr="00A30585">
        <w:rPr>
          <w:b/>
          <w:color w:val="auto"/>
          <w:lang w:val="en-IN"/>
        </w:rPr>
        <w:t>DICOM</w:t>
      </w:r>
      <w:r w:rsidRPr="00A30585">
        <w:rPr>
          <w:color w:val="auto"/>
          <w:lang w:val="en-IN"/>
        </w:rPr>
        <w:t xml:space="preserve"> format and annotations in the form of image </w:t>
      </w:r>
      <w:r w:rsidRPr="00A30585">
        <w:rPr>
          <w:b/>
          <w:color w:val="auto"/>
          <w:lang w:val="en-IN"/>
        </w:rPr>
        <w:t>IDs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>run-length-encoded (RLE)</w:t>
      </w:r>
      <w:r w:rsidRPr="00A30585">
        <w:rPr>
          <w:color w:val="auto"/>
          <w:lang w:val="en-IN"/>
        </w:rPr>
        <w:t xml:space="preserve"> masks. Some of the images contain instances of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, which </w:t>
      </w:r>
      <w:proofErr w:type="gramStart"/>
      <w:r w:rsidRPr="00A30585">
        <w:rPr>
          <w:color w:val="auto"/>
          <w:lang w:val="en-IN"/>
        </w:rPr>
        <w:t>are indicated</w:t>
      </w:r>
      <w:proofErr w:type="gramEnd"/>
      <w:r w:rsidRPr="00A30585">
        <w:rPr>
          <w:color w:val="auto"/>
          <w:lang w:val="en-IN"/>
        </w:rPr>
        <w:t xml:space="preserve"> by encoded masks in the annotations.</w:t>
      </w:r>
    </w:p>
    <w:p w14:paraId="52C8FF70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Information stored in a </w:t>
      </w:r>
      <w:r w:rsidRPr="00A30585">
        <w:rPr>
          <w:b/>
          <w:color w:val="auto"/>
          <w:lang w:val="en-IN"/>
        </w:rPr>
        <w:t>DICOM</w:t>
      </w:r>
      <w:r w:rsidRPr="00A30585">
        <w:rPr>
          <w:color w:val="auto"/>
          <w:lang w:val="en-IN"/>
        </w:rPr>
        <w:t xml:space="preserve"> file</w:t>
      </w:r>
    </w:p>
    <w:p w14:paraId="03FC5F9B" w14:textId="1D434CD9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noProof/>
          <w:color w:val="auto"/>
          <w:lang w:val="en-IN" w:eastAsia="en-IN"/>
        </w:rPr>
        <w:drawing>
          <wp:inline distT="0" distB="0" distL="0" distR="0" wp14:anchorId="3508CB6C" wp14:editId="45BDCD30">
            <wp:extent cx="5010150" cy="3467289"/>
            <wp:effectExtent l="0" t="0" r="0" b="0"/>
            <wp:docPr id="14" name="Picture 14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7" cy="34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70B7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This </w:t>
      </w:r>
      <w:proofErr w:type="gramStart"/>
      <w:r w:rsidRPr="00A30585">
        <w:rPr>
          <w:color w:val="auto"/>
          <w:lang w:val="en-IN"/>
        </w:rPr>
        <w:t>files</w:t>
      </w:r>
      <w:proofErr w:type="gramEnd"/>
      <w:r w:rsidRPr="00A30585">
        <w:rPr>
          <w:color w:val="auto"/>
          <w:lang w:val="en-IN"/>
        </w:rPr>
        <w:t xml:space="preserve"> also contains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values which are used to find the presence of pneumothorax. If the value of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is </w:t>
      </w:r>
      <w:r w:rsidRPr="00A30585">
        <w:rPr>
          <w:b/>
          <w:color w:val="auto"/>
          <w:lang w:val="en-IN"/>
        </w:rPr>
        <w:t>-1</w:t>
      </w:r>
      <w:r w:rsidRPr="00A30585">
        <w:rPr>
          <w:color w:val="auto"/>
          <w:lang w:val="en-IN"/>
        </w:rPr>
        <w:t xml:space="preserve"> then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 is not present but if the value of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is not </w:t>
      </w:r>
      <w:r w:rsidRPr="00A30585">
        <w:rPr>
          <w:b/>
          <w:color w:val="auto"/>
          <w:lang w:val="en-IN"/>
        </w:rPr>
        <w:t>-1</w:t>
      </w:r>
      <w:r w:rsidRPr="00A30585">
        <w:rPr>
          <w:color w:val="auto"/>
          <w:lang w:val="en-IN"/>
        </w:rPr>
        <w:t xml:space="preserve"> and is an </w:t>
      </w:r>
      <w:r w:rsidRPr="00A30585">
        <w:rPr>
          <w:b/>
          <w:color w:val="auto"/>
          <w:lang w:val="en-IN"/>
        </w:rPr>
        <w:t>array of pixels</w:t>
      </w:r>
      <w:r w:rsidRPr="00A30585">
        <w:rPr>
          <w:color w:val="auto"/>
          <w:lang w:val="en-IN"/>
        </w:rPr>
        <w:t xml:space="preserve"> then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 is present. The </w:t>
      </w:r>
      <w:r w:rsidRPr="00A30585">
        <w:rPr>
          <w:b/>
          <w:color w:val="auto"/>
          <w:lang w:val="en-IN"/>
        </w:rPr>
        <w:t>pixel array</w:t>
      </w:r>
      <w:r w:rsidRPr="00A30585">
        <w:rPr>
          <w:color w:val="auto"/>
          <w:lang w:val="en-IN"/>
        </w:rPr>
        <w:t xml:space="preserve"> </w:t>
      </w:r>
      <w:proofErr w:type="gramStart"/>
      <w:r w:rsidRPr="00A30585">
        <w:rPr>
          <w:color w:val="auto"/>
          <w:lang w:val="en-IN"/>
        </w:rPr>
        <w:t>is used</w:t>
      </w:r>
      <w:proofErr w:type="gramEnd"/>
      <w:r w:rsidRPr="00A30585">
        <w:rPr>
          <w:color w:val="auto"/>
          <w:lang w:val="en-IN"/>
        </w:rPr>
        <w:t xml:space="preserve"> to find the location of the area in which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 is present and with that we can create a mask to better display the affected area.</w:t>
      </w:r>
    </w:p>
    <w:p w14:paraId="20ACC0D3" w14:textId="77777777" w:rsidR="00A30585" w:rsidRPr="00A30585" w:rsidRDefault="00A30585" w:rsidP="00A30585">
      <w:pPr>
        <w:rPr>
          <w:color w:val="auto"/>
          <w:lang w:val="en-IN"/>
        </w:rPr>
      </w:pPr>
    </w:p>
    <w:p w14:paraId="1E6E15CD" w14:textId="77777777" w:rsidR="00A30585" w:rsidRPr="00A30585" w:rsidRDefault="00A30585" w:rsidP="00A30585">
      <w:pPr>
        <w:rPr>
          <w:color w:val="auto"/>
          <w:lang w:val="en-IN"/>
        </w:rPr>
      </w:pPr>
    </w:p>
    <w:p w14:paraId="365025B0" w14:textId="77777777" w:rsidR="00A30585" w:rsidRDefault="00A30585" w:rsidP="00A30585">
      <w:pPr>
        <w:rPr>
          <w:b/>
          <w:color w:val="auto"/>
          <w:lang w:val="en-IN"/>
        </w:rPr>
      </w:pPr>
    </w:p>
    <w:p w14:paraId="3323838E" w14:textId="77777777" w:rsidR="00A30585" w:rsidRDefault="00A30585" w:rsidP="00A30585">
      <w:pPr>
        <w:rPr>
          <w:b/>
          <w:color w:val="auto"/>
          <w:lang w:val="en-IN"/>
        </w:rPr>
      </w:pPr>
    </w:p>
    <w:p w14:paraId="7F9843BD" w14:textId="77777777" w:rsidR="00A30585" w:rsidRDefault="00A30585" w:rsidP="00A30585">
      <w:pPr>
        <w:rPr>
          <w:b/>
          <w:color w:val="auto"/>
          <w:lang w:val="en-IN"/>
        </w:rPr>
      </w:pPr>
    </w:p>
    <w:p w14:paraId="75EB3567" w14:textId="77777777" w:rsidR="00A30585" w:rsidRDefault="00A30585" w:rsidP="00A30585">
      <w:pPr>
        <w:rPr>
          <w:b/>
          <w:color w:val="auto"/>
          <w:lang w:val="en-IN"/>
        </w:rPr>
      </w:pPr>
    </w:p>
    <w:p w14:paraId="6B986D88" w14:textId="1CE2DD9A" w:rsidR="00A30585" w:rsidRPr="00A30585" w:rsidRDefault="00A30585" w:rsidP="00A30585">
      <w:pPr>
        <w:pStyle w:val="Heading2"/>
        <w:rPr>
          <w:lang w:val="en-IN"/>
        </w:rPr>
      </w:pPr>
      <w:r>
        <w:rPr>
          <w:lang w:val="en-IN"/>
        </w:rPr>
        <w:lastRenderedPageBreak/>
        <w:t>Import and Cleaning t</w:t>
      </w:r>
      <w:r w:rsidRPr="00A30585">
        <w:rPr>
          <w:lang w:val="en-IN"/>
        </w:rPr>
        <w:t>he Data</w:t>
      </w:r>
    </w:p>
    <w:p w14:paraId="30C8CFF2" w14:textId="77777777" w:rsidR="00A30585" w:rsidRDefault="00A30585" w:rsidP="00A30585">
      <w:pPr>
        <w:rPr>
          <w:color w:val="auto"/>
          <w:lang w:val="en-IN"/>
        </w:rPr>
      </w:pPr>
    </w:p>
    <w:p w14:paraId="44BC6A6D" w14:textId="0706F3EF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data contains </w:t>
      </w:r>
      <w:proofErr w:type="spellStart"/>
      <w:r w:rsidRPr="00A30585">
        <w:rPr>
          <w:b/>
          <w:color w:val="auto"/>
          <w:lang w:val="en-IN"/>
        </w:rPr>
        <w:t>dicom</w:t>
      </w:r>
      <w:proofErr w:type="spellEnd"/>
      <w:r w:rsidRPr="00A30585">
        <w:rPr>
          <w:b/>
          <w:color w:val="auto"/>
          <w:lang w:val="en-IN"/>
        </w:rPr>
        <w:t>-images-train</w:t>
      </w:r>
      <w:r w:rsidRPr="00A30585">
        <w:rPr>
          <w:color w:val="auto"/>
          <w:lang w:val="en-IN"/>
        </w:rPr>
        <w:t xml:space="preserve">, </w:t>
      </w:r>
      <w:proofErr w:type="spellStart"/>
      <w:r w:rsidRPr="00A30585">
        <w:rPr>
          <w:b/>
          <w:color w:val="auto"/>
          <w:lang w:val="en-IN"/>
        </w:rPr>
        <w:t>dicom</w:t>
      </w:r>
      <w:proofErr w:type="spellEnd"/>
      <w:r w:rsidRPr="00A30585">
        <w:rPr>
          <w:b/>
          <w:color w:val="auto"/>
          <w:lang w:val="en-IN"/>
        </w:rPr>
        <w:t>-images-test, train-rle.csv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>train-rle-</w:t>
      </w:r>
      <w:proofErr w:type="gramStart"/>
      <w:r w:rsidRPr="00A30585">
        <w:rPr>
          <w:b/>
          <w:color w:val="auto"/>
          <w:lang w:val="en-IN"/>
        </w:rPr>
        <w:t>sample.csv</w:t>
      </w:r>
      <w:r w:rsidRPr="00A30585">
        <w:rPr>
          <w:color w:val="auto"/>
          <w:lang w:val="en-IN"/>
        </w:rPr>
        <w:t xml:space="preserve"> which</w:t>
      </w:r>
      <w:proofErr w:type="gramEnd"/>
      <w:r w:rsidRPr="00A30585">
        <w:rPr>
          <w:color w:val="auto"/>
          <w:lang w:val="en-IN"/>
        </w:rPr>
        <w:t xml:space="preserve"> is used for the prediction. The total number of </w:t>
      </w:r>
      <w:r w:rsidRPr="00A30585">
        <w:rPr>
          <w:b/>
          <w:color w:val="auto"/>
          <w:lang w:val="en-IN"/>
        </w:rPr>
        <w:t>files</w:t>
      </w:r>
      <w:r w:rsidRPr="00A30585">
        <w:rPr>
          <w:color w:val="auto"/>
          <w:lang w:val="en-IN"/>
        </w:rPr>
        <w:t xml:space="preserve"> in the training dataset are 10712 and the number of </w:t>
      </w:r>
      <w:r w:rsidRPr="00A30585">
        <w:rPr>
          <w:b/>
          <w:color w:val="auto"/>
          <w:lang w:val="en-IN"/>
        </w:rPr>
        <w:t>files</w:t>
      </w:r>
      <w:r w:rsidRPr="00A30585">
        <w:rPr>
          <w:color w:val="auto"/>
          <w:lang w:val="en-IN"/>
        </w:rPr>
        <w:t xml:space="preserve"> in test data set are </w:t>
      </w:r>
      <w:proofErr w:type="gramStart"/>
      <w:r w:rsidRPr="00A30585">
        <w:rPr>
          <w:color w:val="auto"/>
          <w:lang w:val="en-IN"/>
        </w:rPr>
        <w:t>1377 which</w:t>
      </w:r>
      <w:proofErr w:type="gramEnd"/>
      <w:r w:rsidRPr="00A30585">
        <w:rPr>
          <w:color w:val="auto"/>
          <w:lang w:val="en-IN"/>
        </w:rPr>
        <w:t xml:space="preserve"> will be used for making the predictions.</w:t>
      </w:r>
    </w:p>
    <w:p w14:paraId="0B4BB82F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imported data set </w:t>
      </w:r>
      <w:proofErr w:type="gramStart"/>
      <w:r w:rsidRPr="00A30585">
        <w:rPr>
          <w:color w:val="auto"/>
          <w:lang w:val="en-IN"/>
        </w:rPr>
        <w:t>is then sorted</w:t>
      </w:r>
      <w:proofErr w:type="gramEnd"/>
      <w:r w:rsidRPr="00A30585">
        <w:rPr>
          <w:color w:val="auto"/>
          <w:lang w:val="en-IN"/>
        </w:rPr>
        <w:t xml:space="preserve">. We will </w:t>
      </w:r>
      <w:r w:rsidRPr="00A30585">
        <w:rPr>
          <w:b/>
          <w:color w:val="auto"/>
          <w:lang w:val="en-IN"/>
        </w:rPr>
        <w:t>read train-rle.csv</w:t>
      </w:r>
      <w:r w:rsidRPr="00A30585">
        <w:rPr>
          <w:color w:val="auto"/>
          <w:lang w:val="en-IN"/>
        </w:rPr>
        <w:t xml:space="preserve"> file. This file contains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for the respected file. The number of entries in the </w:t>
      </w:r>
      <w:r w:rsidRPr="00A30585">
        <w:rPr>
          <w:b/>
          <w:color w:val="auto"/>
          <w:lang w:val="en-IN"/>
        </w:rPr>
        <w:t>train-</w:t>
      </w:r>
      <w:proofErr w:type="spellStart"/>
      <w:r w:rsidRPr="00A30585">
        <w:rPr>
          <w:b/>
          <w:color w:val="auto"/>
          <w:lang w:val="en-IN"/>
        </w:rPr>
        <w:t>rle</w:t>
      </w:r>
      <w:proofErr w:type="spellEnd"/>
      <w:r w:rsidRPr="00A30585">
        <w:rPr>
          <w:b/>
          <w:color w:val="auto"/>
          <w:lang w:val="en-IN"/>
        </w:rPr>
        <w:t xml:space="preserve"> file</w:t>
      </w:r>
      <w:r w:rsidRPr="00A30585">
        <w:rPr>
          <w:color w:val="auto"/>
          <w:lang w:val="en-IN"/>
        </w:rPr>
        <w:t xml:space="preserve"> are 11582.</w:t>
      </w:r>
    </w:p>
    <w:p w14:paraId="72E5AA1A" w14:textId="77777777" w:rsidR="00A30585" w:rsidRPr="00A30585" w:rsidRDefault="00A30585" w:rsidP="00A30585">
      <w:pPr>
        <w:rPr>
          <w:color w:val="auto"/>
          <w:lang w:val="en-IN"/>
        </w:rPr>
      </w:pPr>
    </w:p>
    <w:p w14:paraId="6FBBAF23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We have 10712 number of </w:t>
      </w:r>
      <w:r w:rsidRPr="00A30585">
        <w:rPr>
          <w:b/>
          <w:color w:val="auto"/>
          <w:lang w:val="en-IN"/>
        </w:rPr>
        <w:t>files</w:t>
      </w:r>
      <w:r w:rsidRPr="00A30585">
        <w:rPr>
          <w:color w:val="auto"/>
          <w:lang w:val="en-IN"/>
        </w:rPr>
        <w:t xml:space="preserve"> and 11582 number of </w:t>
      </w:r>
      <w:r w:rsidRPr="00A30585">
        <w:rPr>
          <w:b/>
          <w:color w:val="auto"/>
          <w:lang w:val="en-IN"/>
        </w:rPr>
        <w:t>RLEs</w:t>
      </w:r>
      <w:r w:rsidRPr="00A30585">
        <w:rPr>
          <w:color w:val="auto"/>
          <w:lang w:val="en-IN"/>
        </w:rPr>
        <w:t xml:space="preserve"> for the files.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values is then stored inside a list. The next step is finding that how many of the images </w:t>
      </w:r>
      <w:proofErr w:type="gramStart"/>
      <w:r w:rsidRPr="00A30585">
        <w:rPr>
          <w:color w:val="auto"/>
          <w:lang w:val="en-IN"/>
        </w:rPr>
        <w:t>are annotated</w:t>
      </w:r>
      <w:proofErr w:type="gramEnd"/>
      <w:r w:rsidRPr="00A30585">
        <w:rPr>
          <w:color w:val="auto"/>
          <w:lang w:val="en-IN"/>
        </w:rPr>
        <w:t>.</w:t>
      </w:r>
    </w:p>
    <w:p w14:paraId="0E3AD01F" w14:textId="77777777" w:rsidR="00A30585" w:rsidRPr="00A30585" w:rsidRDefault="00A30585" w:rsidP="00A30585">
      <w:pPr>
        <w:rPr>
          <w:color w:val="auto"/>
          <w:lang w:val="en-IN"/>
        </w:rPr>
      </w:pPr>
    </w:p>
    <w:p w14:paraId="014EF93A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process of data cleaning involves removing the duplicate </w:t>
      </w:r>
      <w:r w:rsidRPr="00A30585">
        <w:rPr>
          <w:b/>
          <w:color w:val="auto"/>
          <w:lang w:val="en-IN"/>
        </w:rPr>
        <w:t>files</w:t>
      </w:r>
      <w:r w:rsidRPr="00A30585">
        <w:rPr>
          <w:color w:val="auto"/>
          <w:lang w:val="en-IN"/>
        </w:rPr>
        <w:t xml:space="preserve">. In the data set some files </w:t>
      </w:r>
      <w:proofErr w:type="gramStart"/>
      <w:r w:rsidRPr="00A30585">
        <w:rPr>
          <w:color w:val="auto"/>
          <w:lang w:val="en-IN"/>
        </w:rPr>
        <w:t>doesn’t</w:t>
      </w:r>
      <w:proofErr w:type="gramEnd"/>
      <w:r w:rsidRPr="00A30585">
        <w:rPr>
          <w:color w:val="auto"/>
          <w:lang w:val="en-IN"/>
        </w:rPr>
        <w:t xml:space="preserve"> have any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values which were also dropped in the data cleaning process. After the data cleaning process two data are created </w:t>
      </w:r>
      <w:r w:rsidRPr="00A30585">
        <w:rPr>
          <w:b/>
          <w:color w:val="auto"/>
          <w:lang w:val="en-IN"/>
        </w:rPr>
        <w:t>ds1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>ds2</w:t>
      </w:r>
      <w:r w:rsidRPr="00A30585">
        <w:rPr>
          <w:color w:val="auto"/>
          <w:lang w:val="en-IN"/>
        </w:rPr>
        <w:t xml:space="preserve"> which stores values of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 xml:space="preserve">indices (contains </w:t>
      </w:r>
      <w:proofErr w:type="spellStart"/>
      <w:r w:rsidRPr="00A30585">
        <w:rPr>
          <w:b/>
          <w:color w:val="auto"/>
          <w:lang w:val="en-IN"/>
        </w:rPr>
        <w:t>ImageId</w:t>
      </w:r>
      <w:proofErr w:type="spellEnd"/>
      <w:r w:rsidRPr="00A30585">
        <w:rPr>
          <w:b/>
          <w:color w:val="auto"/>
          <w:lang w:val="en-IN"/>
        </w:rPr>
        <w:t xml:space="preserve"> and </w:t>
      </w:r>
      <w:proofErr w:type="spellStart"/>
      <w:r w:rsidRPr="00A30585">
        <w:rPr>
          <w:b/>
          <w:color w:val="auto"/>
          <w:lang w:val="en-IN"/>
        </w:rPr>
        <w:t>EncodedPixels</w:t>
      </w:r>
      <w:proofErr w:type="spellEnd"/>
      <w:r w:rsidRPr="00A30585">
        <w:rPr>
          <w:b/>
          <w:color w:val="auto"/>
          <w:lang w:val="en-IN"/>
        </w:rPr>
        <w:t>)</w:t>
      </w:r>
      <w:r w:rsidRPr="00A30585">
        <w:rPr>
          <w:color w:val="auto"/>
          <w:lang w:val="en-IN"/>
        </w:rPr>
        <w:t xml:space="preserve"> respectively. </w:t>
      </w:r>
    </w:p>
    <w:p w14:paraId="4DBBCFE1" w14:textId="77777777" w:rsidR="00A30585" w:rsidRPr="00A30585" w:rsidRDefault="00A30585" w:rsidP="00A30585">
      <w:pPr>
        <w:rPr>
          <w:color w:val="auto"/>
          <w:lang w:val="en-IN"/>
        </w:rPr>
      </w:pPr>
    </w:p>
    <w:p w14:paraId="3922D237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This data cleaning process </w:t>
      </w:r>
      <w:proofErr w:type="gramStart"/>
      <w:r w:rsidRPr="00A30585">
        <w:rPr>
          <w:color w:val="auto"/>
          <w:lang w:val="en-IN"/>
        </w:rPr>
        <w:t>is performed</w:t>
      </w:r>
      <w:proofErr w:type="gramEnd"/>
      <w:r w:rsidRPr="00A30585">
        <w:rPr>
          <w:color w:val="auto"/>
          <w:lang w:val="en-IN"/>
        </w:rPr>
        <w:t xml:space="preserve"> for improving the overall accuracy of the model and improve the prediction.</w:t>
      </w:r>
    </w:p>
    <w:p w14:paraId="07E7675E" w14:textId="77777777" w:rsidR="00A30585" w:rsidRPr="00A30585" w:rsidRDefault="00A30585" w:rsidP="00A30585">
      <w:pPr>
        <w:rPr>
          <w:color w:val="auto"/>
          <w:lang w:val="en-IN"/>
        </w:rPr>
      </w:pPr>
    </w:p>
    <w:p w14:paraId="53753D64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A small part of the data set </w:t>
      </w:r>
      <w:proofErr w:type="gramStart"/>
      <w:r w:rsidRPr="00A30585">
        <w:rPr>
          <w:color w:val="auto"/>
          <w:lang w:val="en-IN"/>
        </w:rPr>
        <w:t>is printed</w:t>
      </w:r>
      <w:proofErr w:type="gramEnd"/>
      <w:r w:rsidRPr="00A30585">
        <w:rPr>
          <w:color w:val="auto"/>
          <w:lang w:val="en-IN"/>
        </w:rPr>
        <w:t xml:space="preserve"> to visualize the format of the dataset.</w:t>
      </w:r>
    </w:p>
    <w:p w14:paraId="53C100AA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Next step is checking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and printing the images of the lungs without </w:t>
      </w:r>
      <w:r w:rsidRPr="00A30585">
        <w:rPr>
          <w:b/>
          <w:color w:val="auto"/>
          <w:lang w:val="en-IN"/>
        </w:rPr>
        <w:t xml:space="preserve">pneumothorax </w:t>
      </w:r>
      <w:proofErr w:type="gramStart"/>
      <w:r w:rsidRPr="00A30585">
        <w:rPr>
          <w:color w:val="auto"/>
          <w:lang w:val="en-IN"/>
        </w:rPr>
        <w:t>images which</w:t>
      </w:r>
      <w:proofErr w:type="gramEnd"/>
      <w:r w:rsidRPr="00A30585">
        <w:rPr>
          <w:color w:val="auto"/>
          <w:lang w:val="en-IN"/>
        </w:rPr>
        <w:t xml:space="preserve"> have </w:t>
      </w:r>
      <w:r w:rsidRPr="00A30585">
        <w:rPr>
          <w:b/>
          <w:color w:val="auto"/>
          <w:lang w:val="en-IN"/>
        </w:rPr>
        <w:t xml:space="preserve">pneumothorax </w:t>
      </w:r>
      <w:r w:rsidRPr="00A30585">
        <w:rPr>
          <w:color w:val="auto"/>
          <w:lang w:val="en-IN"/>
        </w:rPr>
        <w:t>overplayed with mask.</w:t>
      </w:r>
    </w:p>
    <w:p w14:paraId="2E4363B5" w14:textId="77777777" w:rsidR="00A30585" w:rsidRPr="00A30585" w:rsidRDefault="00A30585" w:rsidP="00A30585">
      <w:pPr>
        <w:rPr>
          <w:color w:val="auto"/>
          <w:lang w:val="en-IN"/>
        </w:rPr>
      </w:pPr>
    </w:p>
    <w:p w14:paraId="6A54EA72" w14:textId="77777777" w:rsidR="00A30585" w:rsidRPr="00A30585" w:rsidRDefault="00A30585" w:rsidP="00A30585">
      <w:pPr>
        <w:rPr>
          <w:b/>
          <w:color w:val="auto"/>
          <w:lang w:val="en-IN"/>
        </w:rPr>
      </w:pPr>
    </w:p>
    <w:p w14:paraId="56B3137F" w14:textId="77777777" w:rsidR="00A30585" w:rsidRPr="00A30585" w:rsidRDefault="00A30585" w:rsidP="00A30585">
      <w:pPr>
        <w:rPr>
          <w:b/>
          <w:color w:val="auto"/>
          <w:lang w:val="en-IN"/>
        </w:rPr>
      </w:pPr>
      <w:r w:rsidRPr="00A30585">
        <w:rPr>
          <w:b/>
          <w:color w:val="auto"/>
          <w:lang w:val="en-IN"/>
        </w:rPr>
        <w:t>RESHAPE THE SAMPLE DATA</w:t>
      </w:r>
    </w:p>
    <w:p w14:paraId="2EFFC12F" w14:textId="77777777" w:rsidR="00A30585" w:rsidRPr="00A30585" w:rsidRDefault="00A30585" w:rsidP="00A30585">
      <w:pPr>
        <w:rPr>
          <w:b/>
          <w:color w:val="auto"/>
          <w:lang w:val="en-IN"/>
        </w:rPr>
      </w:pPr>
    </w:p>
    <w:p w14:paraId="24A2FDF2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</w:t>
      </w:r>
      <w:proofErr w:type="spellStart"/>
      <w:r w:rsidRPr="00A30585">
        <w:rPr>
          <w:b/>
          <w:color w:val="auto"/>
          <w:lang w:val="en-IN"/>
        </w:rPr>
        <w:t>X_train</w:t>
      </w:r>
      <w:proofErr w:type="spellEnd"/>
      <w:r w:rsidRPr="00A30585">
        <w:rPr>
          <w:color w:val="auto"/>
          <w:lang w:val="en-IN"/>
        </w:rPr>
        <w:t xml:space="preserve"> and </w:t>
      </w:r>
      <w:proofErr w:type="spellStart"/>
      <w:r w:rsidRPr="00A30585">
        <w:rPr>
          <w:b/>
          <w:color w:val="auto"/>
          <w:lang w:val="en-IN"/>
        </w:rPr>
        <w:t>Y_train</w:t>
      </w:r>
      <w:proofErr w:type="spellEnd"/>
      <w:r w:rsidRPr="00A30585">
        <w:rPr>
          <w:b/>
          <w:color w:val="auto"/>
          <w:lang w:val="en-IN"/>
        </w:rPr>
        <w:t xml:space="preserve"> </w:t>
      </w:r>
      <w:r w:rsidRPr="00A30585">
        <w:rPr>
          <w:color w:val="auto"/>
          <w:lang w:val="en-IN"/>
        </w:rPr>
        <w:t xml:space="preserve">dataset </w:t>
      </w:r>
      <w:proofErr w:type="gramStart"/>
      <w:r w:rsidRPr="00A30585">
        <w:rPr>
          <w:color w:val="auto"/>
          <w:lang w:val="en-IN"/>
        </w:rPr>
        <w:t>is then reshaped</w:t>
      </w:r>
      <w:proofErr w:type="gramEnd"/>
      <w:r w:rsidRPr="00A30585">
        <w:rPr>
          <w:color w:val="auto"/>
          <w:lang w:val="en-IN"/>
        </w:rPr>
        <w:t xml:space="preserve"> for better processing and change the size of the training and validation samples.</w:t>
      </w:r>
    </w:p>
    <w:p w14:paraId="1BF4E689" w14:textId="77777777" w:rsidR="00A30585" w:rsidRPr="00A30585" w:rsidRDefault="00A30585" w:rsidP="00A30585">
      <w:pPr>
        <w:rPr>
          <w:color w:val="auto"/>
          <w:lang w:val="en-IN"/>
        </w:rPr>
      </w:pPr>
    </w:p>
    <w:p w14:paraId="1D3CE366" w14:textId="77777777" w:rsidR="00A30585" w:rsidRPr="00A30585" w:rsidRDefault="00A30585" w:rsidP="00A30585">
      <w:pPr>
        <w:rPr>
          <w:color w:val="auto"/>
          <w:lang w:val="en-IN"/>
        </w:rPr>
      </w:pPr>
    </w:p>
    <w:p w14:paraId="43EC7A6D" w14:textId="77777777" w:rsidR="00A30585" w:rsidRPr="00A30585" w:rsidRDefault="00A30585" w:rsidP="00A30585">
      <w:pPr>
        <w:rPr>
          <w:color w:val="auto"/>
          <w:lang w:val="en-IN"/>
        </w:rPr>
      </w:pPr>
    </w:p>
    <w:p w14:paraId="62216E2E" w14:textId="77777777" w:rsidR="00A30585" w:rsidRPr="00A30585" w:rsidRDefault="00A30585" w:rsidP="00A30585">
      <w:pPr>
        <w:rPr>
          <w:color w:val="auto"/>
          <w:lang w:val="en-IN"/>
        </w:rPr>
      </w:pPr>
    </w:p>
    <w:p w14:paraId="378CB899" w14:textId="77777777" w:rsidR="00A30585" w:rsidRPr="00A30585" w:rsidRDefault="00A30585" w:rsidP="00A30585">
      <w:pPr>
        <w:rPr>
          <w:color w:val="auto"/>
          <w:lang w:val="en-IN"/>
        </w:rPr>
      </w:pPr>
    </w:p>
    <w:p w14:paraId="2C928FEA" w14:textId="77777777" w:rsidR="00A30585" w:rsidRPr="00A30585" w:rsidRDefault="00A30585" w:rsidP="00A30585">
      <w:pPr>
        <w:rPr>
          <w:color w:val="auto"/>
          <w:lang w:val="en-IN"/>
        </w:rPr>
      </w:pPr>
    </w:p>
    <w:p w14:paraId="0DA7BEAE" w14:textId="1AA1C4A0" w:rsidR="00A30585" w:rsidRPr="00A30585" w:rsidRDefault="00A30585" w:rsidP="00A30585">
      <w:pPr>
        <w:pStyle w:val="Heading2"/>
        <w:rPr>
          <w:rFonts w:eastAsiaTheme="minorHAnsi"/>
          <w:lang w:val="en-IN"/>
        </w:rPr>
      </w:pPr>
      <w:r w:rsidRPr="00A30585">
        <w:rPr>
          <w:rFonts w:eastAsiaTheme="minorHAnsi"/>
          <w:lang w:val="en-IN"/>
        </w:rPr>
        <w:lastRenderedPageBreak/>
        <w:t xml:space="preserve"> Create Training Data</w:t>
      </w:r>
    </w:p>
    <w:p w14:paraId="774AD54D" w14:textId="77777777" w:rsidR="00A30585" w:rsidRPr="00A30585" w:rsidRDefault="00A30585" w:rsidP="00A30585">
      <w:pPr>
        <w:rPr>
          <w:b/>
          <w:color w:val="auto"/>
          <w:lang w:val="en-IN"/>
        </w:rPr>
      </w:pPr>
    </w:p>
    <w:p w14:paraId="0CE5DEBE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imported files from the </w:t>
      </w:r>
      <w:proofErr w:type="gramStart"/>
      <w:r w:rsidRPr="00A30585">
        <w:rPr>
          <w:color w:val="auto"/>
          <w:lang w:val="en-IN"/>
        </w:rPr>
        <w:t>data base</w:t>
      </w:r>
      <w:proofErr w:type="gramEnd"/>
      <w:r w:rsidRPr="00A30585">
        <w:rPr>
          <w:color w:val="auto"/>
          <w:lang w:val="en-IN"/>
        </w:rPr>
        <w:t xml:space="preserve"> will be used for training the model.</w:t>
      </w:r>
    </w:p>
    <w:p w14:paraId="699EC48F" w14:textId="77777777" w:rsidR="00A30585" w:rsidRPr="00A30585" w:rsidRDefault="00A30585" w:rsidP="00A30585">
      <w:pPr>
        <w:rPr>
          <w:color w:val="auto"/>
          <w:lang w:val="en-IN"/>
        </w:rPr>
      </w:pPr>
      <w:proofErr w:type="spellStart"/>
      <w:r w:rsidRPr="00A30585">
        <w:rPr>
          <w:b/>
          <w:color w:val="auto"/>
          <w:lang w:val="en-IN"/>
        </w:rPr>
        <w:t>X_train</w:t>
      </w:r>
      <w:proofErr w:type="spellEnd"/>
      <w:r w:rsidRPr="00A30585">
        <w:rPr>
          <w:color w:val="auto"/>
          <w:lang w:val="en-IN"/>
        </w:rPr>
        <w:t xml:space="preserve"> and </w:t>
      </w:r>
      <w:proofErr w:type="spellStart"/>
      <w:r w:rsidRPr="00A30585">
        <w:rPr>
          <w:b/>
          <w:color w:val="auto"/>
          <w:lang w:val="en-IN"/>
        </w:rPr>
        <w:t>Y_train</w:t>
      </w:r>
      <w:proofErr w:type="spellEnd"/>
      <w:r w:rsidRPr="00A30585">
        <w:rPr>
          <w:color w:val="auto"/>
          <w:lang w:val="en-IN"/>
        </w:rPr>
        <w:t xml:space="preserve"> two files will be trained in this </w:t>
      </w:r>
      <w:proofErr w:type="gramStart"/>
      <w:r w:rsidRPr="00A30585">
        <w:rPr>
          <w:color w:val="auto"/>
          <w:lang w:val="en-IN"/>
        </w:rPr>
        <w:t>process which</w:t>
      </w:r>
      <w:proofErr w:type="gramEnd"/>
      <w:r w:rsidRPr="00A30585">
        <w:rPr>
          <w:color w:val="auto"/>
          <w:lang w:val="en-IN"/>
        </w:rPr>
        <w:t xml:space="preserve"> will then be used for predicting the loss and the </w:t>
      </w:r>
      <w:proofErr w:type="spellStart"/>
      <w:r w:rsidRPr="00A30585">
        <w:rPr>
          <w:b/>
          <w:color w:val="auto"/>
          <w:lang w:val="en-IN"/>
        </w:rPr>
        <w:t>dice_coeff</w:t>
      </w:r>
      <w:proofErr w:type="spellEnd"/>
      <w:r w:rsidRPr="00A30585">
        <w:rPr>
          <w:color w:val="auto"/>
          <w:lang w:val="en-IN"/>
        </w:rPr>
        <w:t xml:space="preserve"> of the images in the dataset. </w:t>
      </w:r>
      <w:proofErr w:type="spellStart"/>
      <w:r w:rsidRPr="00A30585">
        <w:rPr>
          <w:b/>
          <w:color w:val="auto"/>
          <w:lang w:val="en-IN"/>
        </w:rPr>
        <w:t>X_train</w:t>
      </w:r>
      <w:proofErr w:type="spellEnd"/>
      <w:r w:rsidRPr="00A30585">
        <w:rPr>
          <w:color w:val="auto"/>
          <w:lang w:val="en-IN"/>
        </w:rPr>
        <w:t xml:space="preserve"> </w:t>
      </w:r>
      <w:proofErr w:type="gramStart"/>
      <w:r w:rsidRPr="00A30585">
        <w:rPr>
          <w:color w:val="auto"/>
          <w:lang w:val="en-IN"/>
        </w:rPr>
        <w:t>is produced</w:t>
      </w:r>
      <w:proofErr w:type="gramEnd"/>
      <w:r w:rsidRPr="00A30585">
        <w:rPr>
          <w:color w:val="auto"/>
          <w:lang w:val="en-IN"/>
        </w:rPr>
        <w:t xml:space="preserve"> using the pixel array of the files in the data set. </w:t>
      </w:r>
      <w:proofErr w:type="spellStart"/>
      <w:r w:rsidRPr="00A30585">
        <w:rPr>
          <w:b/>
          <w:color w:val="auto"/>
          <w:lang w:val="en-IN"/>
        </w:rPr>
        <w:t>Y_train</w:t>
      </w:r>
      <w:proofErr w:type="spellEnd"/>
      <w:r w:rsidRPr="00A30585">
        <w:rPr>
          <w:color w:val="auto"/>
          <w:lang w:val="en-IN"/>
        </w:rPr>
        <w:t xml:space="preserve"> is also produced which will store the information of the </w:t>
      </w:r>
      <w:r w:rsidRPr="00A30585">
        <w:rPr>
          <w:b/>
          <w:color w:val="auto"/>
          <w:lang w:val="en-IN"/>
        </w:rPr>
        <w:t>RLEs</w:t>
      </w:r>
      <w:r w:rsidRPr="00A30585">
        <w:rPr>
          <w:color w:val="auto"/>
          <w:lang w:val="en-IN"/>
        </w:rPr>
        <w:t xml:space="preserve"> of the files.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of the file contains two types of value. The first value represents the healthy lungs or (lungs with no </w:t>
      </w:r>
      <w:r w:rsidRPr="00A30585">
        <w:rPr>
          <w:b/>
          <w:color w:val="auto"/>
          <w:lang w:val="en-IN"/>
        </w:rPr>
        <w:t>pneumothorax</w:t>
      </w:r>
      <w:r w:rsidRPr="00A30585">
        <w:rPr>
          <w:color w:val="auto"/>
          <w:lang w:val="en-IN"/>
        </w:rPr>
        <w:t xml:space="preserve">) and the second value defines the affected area (in which </w:t>
      </w:r>
      <w:r w:rsidRPr="00A30585">
        <w:rPr>
          <w:b/>
          <w:color w:val="auto"/>
          <w:lang w:val="en-IN"/>
        </w:rPr>
        <w:t xml:space="preserve">pneumothorax </w:t>
      </w:r>
      <w:r w:rsidRPr="00A30585">
        <w:rPr>
          <w:color w:val="auto"/>
          <w:lang w:val="en-IN"/>
        </w:rPr>
        <w:t>is present)</w:t>
      </w:r>
      <w:r w:rsidRPr="00A30585">
        <w:rPr>
          <w:b/>
          <w:color w:val="auto"/>
          <w:lang w:val="en-IN"/>
        </w:rPr>
        <w:t xml:space="preserve">. </w:t>
      </w:r>
      <w:r w:rsidRPr="00A30585">
        <w:rPr>
          <w:color w:val="auto"/>
          <w:lang w:val="en-IN"/>
        </w:rPr>
        <w:t xml:space="preserve">For that we will call </w:t>
      </w:r>
      <w:r w:rsidRPr="00A30585">
        <w:rPr>
          <w:b/>
          <w:color w:val="auto"/>
          <w:lang w:val="en-IN"/>
        </w:rPr>
        <w:t>rle2mask</w:t>
      </w:r>
      <w:r w:rsidRPr="00A30585">
        <w:rPr>
          <w:color w:val="auto"/>
          <w:lang w:val="en-IN"/>
        </w:rPr>
        <w:t xml:space="preserve"> function which will convert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files and to </w:t>
      </w:r>
      <w:r w:rsidRPr="00A30585">
        <w:rPr>
          <w:b/>
          <w:color w:val="auto"/>
          <w:lang w:val="en-IN"/>
        </w:rPr>
        <w:t>mask</w:t>
      </w:r>
      <w:r w:rsidRPr="00A30585">
        <w:rPr>
          <w:color w:val="auto"/>
          <w:lang w:val="en-IN"/>
        </w:rPr>
        <w:t xml:space="preserve"> and will overlap them on the images.</w:t>
      </w:r>
    </w:p>
    <w:p w14:paraId="0AE7A23B" w14:textId="77777777" w:rsidR="00A30585" w:rsidRPr="00A30585" w:rsidRDefault="00A30585" w:rsidP="00A30585">
      <w:pPr>
        <w:rPr>
          <w:color w:val="auto"/>
          <w:lang w:val="en-IN"/>
        </w:rPr>
      </w:pPr>
    </w:p>
    <w:p w14:paraId="734763B5" w14:textId="5EB67BAB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images that </w:t>
      </w:r>
      <w:proofErr w:type="gramStart"/>
      <w:r w:rsidRPr="00A30585">
        <w:rPr>
          <w:color w:val="auto"/>
          <w:lang w:val="en-IN"/>
        </w:rPr>
        <w:t>doesn’t</w:t>
      </w:r>
      <w:proofErr w:type="gramEnd"/>
      <w:r w:rsidRPr="00A30585">
        <w:rPr>
          <w:color w:val="auto"/>
          <w:lang w:val="en-IN"/>
        </w:rPr>
        <w:t xml:space="preserve"> have </w:t>
      </w:r>
      <w:r w:rsidRPr="00A30585">
        <w:rPr>
          <w:b/>
          <w:color w:val="auto"/>
          <w:lang w:val="en-IN"/>
        </w:rPr>
        <w:t xml:space="preserve">pneumothorax </w:t>
      </w:r>
      <w:r w:rsidRPr="00A30585">
        <w:rPr>
          <w:color w:val="auto"/>
          <w:lang w:val="en-IN"/>
        </w:rPr>
        <w:t>have a</w:t>
      </w:r>
      <w:r w:rsidRPr="00A30585">
        <w:rPr>
          <w:b/>
          <w:color w:val="auto"/>
          <w:lang w:val="en-IN"/>
        </w:rPr>
        <w:t xml:space="preserve"> RLE </w:t>
      </w:r>
      <w:r w:rsidRPr="00A30585">
        <w:rPr>
          <w:color w:val="auto"/>
          <w:lang w:val="en-IN"/>
        </w:rPr>
        <w:t xml:space="preserve">value of -1 and if the </w:t>
      </w:r>
      <w:r w:rsidRPr="00A30585">
        <w:rPr>
          <w:b/>
          <w:color w:val="auto"/>
          <w:lang w:val="en-IN"/>
        </w:rPr>
        <w:t>RLE</w:t>
      </w:r>
      <w:r w:rsidRPr="00A30585">
        <w:rPr>
          <w:color w:val="auto"/>
          <w:lang w:val="en-IN"/>
        </w:rPr>
        <w:t xml:space="preserve"> is in the form of </w:t>
      </w:r>
      <w:r w:rsidRPr="00A30585">
        <w:rPr>
          <w:b/>
          <w:color w:val="auto"/>
          <w:lang w:val="en-IN"/>
        </w:rPr>
        <w:t>pixel</w:t>
      </w:r>
      <w:r w:rsidRPr="00A30585">
        <w:rPr>
          <w:color w:val="auto"/>
          <w:lang w:val="en-IN"/>
        </w:rPr>
        <w:t xml:space="preserve"> </w:t>
      </w:r>
      <w:r w:rsidRPr="00A30585">
        <w:rPr>
          <w:b/>
          <w:color w:val="auto"/>
          <w:lang w:val="en-IN"/>
        </w:rPr>
        <w:t>array</w:t>
      </w:r>
      <w:r w:rsidRPr="00A30585">
        <w:rPr>
          <w:color w:val="auto"/>
          <w:lang w:val="en-IN"/>
        </w:rPr>
        <w:t xml:space="preserve"> then the lungs contains </w:t>
      </w:r>
      <w:r w:rsidRPr="00A30585">
        <w:rPr>
          <w:b/>
          <w:color w:val="auto"/>
          <w:lang w:val="en-IN"/>
        </w:rPr>
        <w:t xml:space="preserve">pneumothorax </w:t>
      </w:r>
      <w:r w:rsidRPr="00A30585">
        <w:rPr>
          <w:color w:val="auto"/>
          <w:lang w:val="en-IN"/>
        </w:rPr>
        <w:t>disease.</w:t>
      </w:r>
    </w:p>
    <w:p w14:paraId="14C91263" w14:textId="77777777" w:rsidR="00A30585" w:rsidRPr="00A30585" w:rsidRDefault="00A30585" w:rsidP="00A30585">
      <w:pPr>
        <w:rPr>
          <w:color w:val="auto"/>
          <w:lang w:val="en-IN"/>
        </w:rPr>
      </w:pPr>
    </w:p>
    <w:p w14:paraId="00D32EB8" w14:textId="77777777" w:rsidR="00A30585" w:rsidRPr="00A30585" w:rsidRDefault="00A30585" w:rsidP="00A30585">
      <w:pPr>
        <w:rPr>
          <w:color w:val="auto"/>
          <w:lang w:val="en-IN"/>
        </w:rPr>
      </w:pPr>
    </w:p>
    <w:p w14:paraId="40B3F8A6" w14:textId="42161F3E" w:rsidR="00A30585" w:rsidRPr="00A30585" w:rsidRDefault="00A30585" w:rsidP="00A30585">
      <w:pPr>
        <w:rPr>
          <w:color w:val="auto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49B6A3A" wp14:editId="3ED5BAC2">
            <wp:extent cx="2771775" cy="3239622"/>
            <wp:effectExtent l="0" t="0" r="0" b="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32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1316996" wp14:editId="05760058">
            <wp:extent cx="3105150" cy="3239135"/>
            <wp:effectExtent l="0" t="0" r="0" b="0"/>
            <wp:docPr id="17" name="Picture 17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ur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92" cy="32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CDCC" w14:textId="77777777" w:rsidR="00A30585" w:rsidRPr="00A30585" w:rsidRDefault="00A30585" w:rsidP="00A30585">
      <w:pPr>
        <w:rPr>
          <w:color w:val="auto"/>
          <w:lang w:val="en-IN"/>
        </w:rPr>
      </w:pPr>
    </w:p>
    <w:p w14:paraId="4421FA14" w14:textId="77777777" w:rsidR="00A30585" w:rsidRPr="00A30585" w:rsidRDefault="00A30585" w:rsidP="00A30585">
      <w:pPr>
        <w:rPr>
          <w:color w:val="auto"/>
          <w:lang w:val="en-IN"/>
        </w:rPr>
      </w:pPr>
    </w:p>
    <w:p w14:paraId="6683AB7A" w14:textId="77777777" w:rsidR="00A30585" w:rsidRPr="00A30585" w:rsidRDefault="00A30585" w:rsidP="00A30585">
      <w:pPr>
        <w:rPr>
          <w:color w:val="auto"/>
          <w:lang w:val="en-IN"/>
        </w:rPr>
      </w:pPr>
    </w:p>
    <w:p w14:paraId="64565BD5" w14:textId="77777777" w:rsidR="00A30585" w:rsidRPr="00A30585" w:rsidRDefault="00A30585" w:rsidP="00A30585">
      <w:pPr>
        <w:rPr>
          <w:color w:val="auto"/>
          <w:lang w:val="en-IN"/>
        </w:rPr>
      </w:pPr>
    </w:p>
    <w:p w14:paraId="600DE586" w14:textId="77777777" w:rsidR="00A30585" w:rsidRPr="00A30585" w:rsidRDefault="00A30585" w:rsidP="00A30585">
      <w:pPr>
        <w:rPr>
          <w:color w:val="auto"/>
          <w:lang w:val="en-IN"/>
        </w:rPr>
      </w:pPr>
    </w:p>
    <w:p w14:paraId="102B3C25" w14:textId="77777777" w:rsidR="00A30585" w:rsidRPr="00A30585" w:rsidRDefault="00A30585" w:rsidP="00A30585">
      <w:pPr>
        <w:rPr>
          <w:color w:val="auto"/>
          <w:lang w:val="en-IN"/>
        </w:rPr>
      </w:pPr>
    </w:p>
    <w:p w14:paraId="69EA060A" w14:textId="2E6B1670" w:rsidR="00A30585" w:rsidRPr="00A30585" w:rsidRDefault="00A30585" w:rsidP="00A30585">
      <w:pPr>
        <w:pStyle w:val="Heading2"/>
        <w:rPr>
          <w:rFonts w:eastAsiaTheme="minorHAnsi"/>
          <w:lang w:val="en-IN"/>
        </w:rPr>
      </w:pPr>
      <w:r>
        <w:rPr>
          <w:rFonts w:eastAsiaTheme="minorHAnsi"/>
          <w:lang w:val="en-IN"/>
        </w:rPr>
        <w:lastRenderedPageBreak/>
        <w:t>Creating the</w:t>
      </w:r>
      <w:r w:rsidRPr="00A30585">
        <w:rPr>
          <w:rFonts w:eastAsiaTheme="minorHAnsi"/>
          <w:lang w:val="en-IN"/>
        </w:rPr>
        <w:t xml:space="preserve"> Convolution Neural Network (CNN)</w:t>
      </w:r>
    </w:p>
    <w:p w14:paraId="51F6A5BE" w14:textId="77777777" w:rsidR="00A30585" w:rsidRPr="00A30585" w:rsidRDefault="00A30585" w:rsidP="00A30585">
      <w:pPr>
        <w:rPr>
          <w:color w:val="auto"/>
          <w:lang w:val="en-IN"/>
        </w:rPr>
      </w:pPr>
    </w:p>
    <w:p w14:paraId="327B5BA3" w14:textId="77777777" w:rsidR="00A30585" w:rsidRDefault="00A30585" w:rsidP="00A30585">
      <w:pPr>
        <w:rPr>
          <w:color w:val="auto"/>
          <w:lang w:val="en-IN"/>
        </w:rPr>
      </w:pPr>
    </w:p>
    <w:p w14:paraId="7E414A61" w14:textId="5B324484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noProof/>
          <w:color w:val="auto"/>
          <w:lang w:val="en-IN" w:eastAsia="en-IN"/>
        </w:rPr>
        <w:drawing>
          <wp:inline distT="0" distB="0" distL="0" distR="0" wp14:anchorId="2D70CF58" wp14:editId="47CF3A5D">
            <wp:extent cx="5942617" cy="2344420"/>
            <wp:effectExtent l="0" t="0" r="1270" b="0"/>
            <wp:docPr id="13" name="Picture 13" descr="dobVrh3SGyqQraM2ogi-P3VK2K-LFsBm7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bVrh3SGyqQraM2ogi-P3VK2K-LFsBm7RL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4029" r="321" b="-351"/>
                    <a:stretch/>
                  </pic:blipFill>
                  <pic:spPr bwMode="auto">
                    <a:xfrm>
                      <a:off x="0" y="0"/>
                      <a:ext cx="5955586" cy="234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F5BB5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above image shows a </w:t>
      </w:r>
      <w:r w:rsidRPr="00A30585">
        <w:rPr>
          <w:b/>
          <w:color w:val="auto"/>
          <w:lang w:val="en-IN"/>
        </w:rPr>
        <w:t>Convolution Neural Network</w:t>
      </w:r>
      <w:r w:rsidRPr="00A30585">
        <w:rPr>
          <w:color w:val="auto"/>
          <w:lang w:val="en-IN"/>
        </w:rPr>
        <w:t xml:space="preserve">. It </w:t>
      </w:r>
      <w:proofErr w:type="gramStart"/>
      <w:r w:rsidRPr="00A30585">
        <w:rPr>
          <w:color w:val="auto"/>
          <w:lang w:val="en-IN"/>
        </w:rPr>
        <w:t>is divided</w:t>
      </w:r>
      <w:proofErr w:type="gramEnd"/>
      <w:r w:rsidRPr="00A30585">
        <w:rPr>
          <w:color w:val="auto"/>
          <w:lang w:val="en-IN"/>
        </w:rPr>
        <w:t xml:space="preserve"> into three layers </w:t>
      </w:r>
      <w:r w:rsidRPr="00A30585">
        <w:rPr>
          <w:b/>
          <w:color w:val="auto"/>
          <w:lang w:val="en-IN"/>
        </w:rPr>
        <w:t>Input layer</w:t>
      </w:r>
      <w:r w:rsidRPr="00A30585">
        <w:rPr>
          <w:color w:val="auto"/>
          <w:lang w:val="en-IN"/>
        </w:rPr>
        <w:t xml:space="preserve">, </w:t>
      </w:r>
      <w:r w:rsidRPr="00A30585">
        <w:rPr>
          <w:b/>
          <w:color w:val="auto"/>
          <w:lang w:val="en-IN"/>
        </w:rPr>
        <w:t>Hidden layer</w:t>
      </w:r>
      <w:r w:rsidRPr="00A30585">
        <w:rPr>
          <w:color w:val="auto"/>
          <w:lang w:val="en-IN"/>
        </w:rPr>
        <w:t xml:space="preserve">, </w:t>
      </w:r>
      <w:r w:rsidRPr="00A30585">
        <w:rPr>
          <w:b/>
          <w:color w:val="auto"/>
          <w:lang w:val="en-IN"/>
        </w:rPr>
        <w:t>Classification layer</w:t>
      </w:r>
      <w:r w:rsidRPr="00A30585">
        <w:rPr>
          <w:color w:val="auto"/>
          <w:lang w:val="en-IN"/>
        </w:rPr>
        <w:t xml:space="preserve">. The hidden layer is the </w:t>
      </w:r>
      <w:proofErr w:type="gramStart"/>
      <w:r w:rsidRPr="00A30585">
        <w:rPr>
          <w:color w:val="auto"/>
          <w:lang w:val="en-IN"/>
        </w:rPr>
        <w:t>layer which</w:t>
      </w:r>
      <w:proofErr w:type="gramEnd"/>
      <w:r w:rsidRPr="00A30585">
        <w:rPr>
          <w:color w:val="auto"/>
          <w:lang w:val="en-IN"/>
        </w:rPr>
        <w:t xml:space="preserve"> involves the processing part. The </w:t>
      </w:r>
      <w:r w:rsidRPr="00A30585">
        <w:rPr>
          <w:b/>
          <w:color w:val="auto"/>
          <w:lang w:val="en-IN"/>
        </w:rPr>
        <w:t>hidden layer</w:t>
      </w:r>
      <w:r w:rsidRPr="00A30585">
        <w:rPr>
          <w:color w:val="auto"/>
          <w:lang w:val="en-IN"/>
        </w:rPr>
        <w:t xml:space="preserve"> in a </w:t>
      </w:r>
      <w:r w:rsidRPr="00A30585">
        <w:rPr>
          <w:b/>
          <w:color w:val="auto"/>
          <w:lang w:val="en-IN"/>
        </w:rPr>
        <w:t>CNN</w:t>
      </w:r>
      <w:r w:rsidRPr="00A30585">
        <w:rPr>
          <w:color w:val="auto"/>
          <w:lang w:val="en-IN"/>
        </w:rPr>
        <w:t xml:space="preserve"> contains </w:t>
      </w:r>
      <w:r w:rsidRPr="00A30585">
        <w:rPr>
          <w:b/>
          <w:color w:val="auto"/>
          <w:lang w:val="en-IN"/>
        </w:rPr>
        <w:t>multiple convolution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>pooling layers</w:t>
      </w:r>
      <w:r w:rsidRPr="00A30585">
        <w:rPr>
          <w:color w:val="auto"/>
          <w:lang w:val="en-IN"/>
        </w:rPr>
        <w:t xml:space="preserve">. Then the images is send to </w:t>
      </w:r>
      <w:r w:rsidRPr="00A30585">
        <w:rPr>
          <w:b/>
          <w:color w:val="auto"/>
          <w:lang w:val="en-IN"/>
        </w:rPr>
        <w:t>classification layer</w:t>
      </w:r>
      <w:r w:rsidRPr="00A30585">
        <w:rPr>
          <w:color w:val="auto"/>
          <w:lang w:val="en-IN"/>
        </w:rPr>
        <w:t xml:space="preserve">. The number of layers of </w:t>
      </w:r>
      <w:r w:rsidRPr="00A30585">
        <w:rPr>
          <w:b/>
          <w:color w:val="auto"/>
          <w:lang w:val="en-IN"/>
        </w:rPr>
        <w:t>CNN</w:t>
      </w:r>
      <w:r w:rsidRPr="00A30585">
        <w:rPr>
          <w:color w:val="auto"/>
          <w:lang w:val="en-IN"/>
        </w:rPr>
        <w:t xml:space="preserve"> can be increased or decreased to change the total no of parameters on which to train. These parameters </w:t>
      </w:r>
      <w:proofErr w:type="gramStart"/>
      <w:r w:rsidRPr="00A30585">
        <w:rPr>
          <w:color w:val="auto"/>
          <w:lang w:val="en-IN"/>
        </w:rPr>
        <w:t>are then fed</w:t>
      </w:r>
      <w:proofErr w:type="gramEnd"/>
      <w:r w:rsidRPr="00A30585">
        <w:rPr>
          <w:color w:val="auto"/>
          <w:lang w:val="en-IN"/>
        </w:rPr>
        <w:t xml:space="preserve"> to the model for calculation the loss percentage. The </w:t>
      </w:r>
      <w:proofErr w:type="spellStart"/>
      <w:r w:rsidRPr="00A30585">
        <w:rPr>
          <w:b/>
          <w:color w:val="auto"/>
          <w:lang w:val="en-IN"/>
        </w:rPr>
        <w:t>dice_coeff</w:t>
      </w:r>
      <w:proofErr w:type="spellEnd"/>
      <w:r w:rsidRPr="00A30585">
        <w:rPr>
          <w:b/>
          <w:color w:val="auto"/>
          <w:lang w:val="en-IN"/>
        </w:rPr>
        <w:t xml:space="preserve"> </w:t>
      </w:r>
      <w:proofErr w:type="gramStart"/>
      <w:r w:rsidRPr="00A30585">
        <w:rPr>
          <w:color w:val="auto"/>
          <w:lang w:val="en-IN"/>
        </w:rPr>
        <w:t>is also calculated</w:t>
      </w:r>
      <w:proofErr w:type="gramEnd"/>
      <w:r w:rsidRPr="00A30585">
        <w:rPr>
          <w:color w:val="auto"/>
          <w:lang w:val="en-IN"/>
        </w:rPr>
        <w:t xml:space="preserve"> in this process.</w:t>
      </w:r>
    </w:p>
    <w:p w14:paraId="12FDFAF6" w14:textId="77777777" w:rsidR="00A30585" w:rsidRPr="00A30585" w:rsidRDefault="00A30585" w:rsidP="00A30585">
      <w:pPr>
        <w:rPr>
          <w:color w:val="auto"/>
          <w:lang w:val="en-IN"/>
        </w:rPr>
      </w:pPr>
    </w:p>
    <w:p w14:paraId="3491586E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Formula for calculating the </w:t>
      </w:r>
      <w:proofErr w:type="spellStart"/>
      <w:r w:rsidRPr="00A30585">
        <w:rPr>
          <w:b/>
          <w:color w:val="auto"/>
          <w:lang w:val="en-IN"/>
        </w:rPr>
        <w:t>dice_coeff</w:t>
      </w:r>
      <w:proofErr w:type="spellEnd"/>
    </w:p>
    <w:p w14:paraId="46FA3C1E" w14:textId="77777777" w:rsidR="00A30585" w:rsidRPr="00A30585" w:rsidRDefault="00A30585" w:rsidP="00A30585">
      <w:pPr>
        <w:rPr>
          <w:color w:val="auto"/>
          <w:lang w:val="en-IN"/>
        </w:rPr>
      </w:pPr>
    </w:p>
    <w:p w14:paraId="08E121AB" w14:textId="038E83B3" w:rsidR="00A30585" w:rsidRPr="00A30585" w:rsidRDefault="00BC6A6E" w:rsidP="00A30585">
      <w:pPr>
        <w:rPr>
          <w:color w:val="auto"/>
          <w:lang w:val="en-I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auto"/>
                  <w:lang w:val="en-IN"/>
                </w:rPr>
              </m:ctrlPr>
            </m:mPr>
            <m:mr>
              <m:e>
                <m:r>
                  <w:rPr>
                    <w:rFonts w:ascii="Cambria Math" w:hAnsi="Cambria Math"/>
                    <w:color w:val="auto"/>
                    <w:lang w:val="en-IN"/>
                  </w:rPr>
                  <m:t xml:space="preserve">dice_coeff=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auto"/>
                        <w:lang w:val="en-I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auto"/>
                          <w:lang w:val="en-IN"/>
                        </w:rPr>
                        <m:t>2*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val="en-I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lang w:val="en-IN"/>
                                </w:rPr>
                                <m:t>x∩y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auto"/>
                              <w:lang w:val="en-IN"/>
                            </w:rPr>
                            <m:t>+smooth</m:t>
                          </m:r>
                        </m:num>
                        <m:den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lang w:val="en-IN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  <w:lang w:val="en-I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lang w:val="en-IN"/>
                                        </w:rPr>
                                        <m:t>+</m:t>
                                      </m:r>
                                    </m: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uto"/>
                                              <w:lang w:val="en-IN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uto"/>
                                              <w:lang w:val="en-IN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lang w:val="en-IN"/>
                                        </w:rPr>
                                        <m:t xml:space="preserve">    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lang w:val="en-I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IN"/>
                                  </w:rPr>
                                  <m:t>+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IN"/>
                                  </w:rPr>
                                  <m:t>smooth</m:t>
                                </m:r>
                              </m:e>
                            </m:mr>
                          </m:m>
                        </m:den>
                      </m:f>
                    </m:e>
                  </m:mr>
                </m:m>
              </m:e>
            </m:mr>
          </m:m>
        </m:oMath>
      </m:oMathPara>
    </w:p>
    <w:p w14:paraId="3FD55DA2" w14:textId="77777777" w:rsidR="00A30585" w:rsidRPr="00A30585" w:rsidRDefault="00A30585" w:rsidP="00A30585">
      <w:pPr>
        <w:rPr>
          <w:color w:val="auto"/>
          <w:lang w:val="en-IN"/>
        </w:rPr>
      </w:pPr>
    </w:p>
    <w:p w14:paraId="7775F8C0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smooth in the above formula </w:t>
      </w:r>
      <w:proofErr w:type="gramStart"/>
      <w:r w:rsidRPr="00A30585">
        <w:rPr>
          <w:color w:val="auto"/>
          <w:lang w:val="en-IN"/>
        </w:rPr>
        <w:t>is used</w:t>
      </w:r>
      <w:proofErr w:type="gramEnd"/>
      <w:r w:rsidRPr="00A30585">
        <w:rPr>
          <w:color w:val="auto"/>
          <w:lang w:val="en-IN"/>
        </w:rPr>
        <w:t xml:space="preserve"> for smoothing the predicted value.</w:t>
      </w:r>
    </w:p>
    <w:p w14:paraId="03D4C2FB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activation function used is </w:t>
      </w:r>
      <w:r w:rsidRPr="00A30585">
        <w:rPr>
          <w:b/>
          <w:color w:val="auto"/>
          <w:lang w:val="en-IN"/>
        </w:rPr>
        <w:t>RELU</w:t>
      </w:r>
      <w:r w:rsidRPr="00A30585">
        <w:rPr>
          <w:color w:val="auto"/>
          <w:lang w:val="en-IN"/>
        </w:rPr>
        <w:t xml:space="preserve"> and padding </w:t>
      </w:r>
      <w:proofErr w:type="gramStart"/>
      <w:r w:rsidRPr="00A30585">
        <w:rPr>
          <w:color w:val="auto"/>
          <w:lang w:val="en-IN"/>
        </w:rPr>
        <w:t>is also</w:t>
      </w:r>
      <w:proofErr w:type="gramEnd"/>
      <w:r w:rsidRPr="00A30585">
        <w:rPr>
          <w:color w:val="auto"/>
          <w:lang w:val="en-IN"/>
        </w:rPr>
        <w:t xml:space="preserve"> used for maintaining the original size of the image. The loss is calculated using </w:t>
      </w:r>
      <w:proofErr w:type="spellStart"/>
      <w:r w:rsidRPr="00A30585">
        <w:rPr>
          <w:b/>
          <w:color w:val="auto"/>
          <w:lang w:val="en-IN"/>
        </w:rPr>
        <w:t>binary_crossentropy</w:t>
      </w:r>
      <w:proofErr w:type="spellEnd"/>
      <w:r w:rsidRPr="00A30585">
        <w:rPr>
          <w:b/>
          <w:color w:val="auto"/>
          <w:lang w:val="en-IN"/>
        </w:rPr>
        <w:t>.</w:t>
      </w:r>
    </w:p>
    <w:p w14:paraId="1448D9F3" w14:textId="77777777" w:rsidR="00A30585" w:rsidRPr="00A30585" w:rsidRDefault="00A30585" w:rsidP="00A30585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model take </w:t>
      </w:r>
      <w:r w:rsidRPr="00A30585">
        <w:rPr>
          <w:b/>
          <w:color w:val="auto"/>
          <w:lang w:val="en-IN"/>
        </w:rPr>
        <w:t>inputs</w:t>
      </w:r>
      <w:r w:rsidRPr="00A30585">
        <w:rPr>
          <w:color w:val="auto"/>
          <w:lang w:val="en-IN"/>
        </w:rPr>
        <w:t xml:space="preserve"> and </w:t>
      </w:r>
      <w:r w:rsidRPr="00A30585">
        <w:rPr>
          <w:b/>
          <w:color w:val="auto"/>
          <w:lang w:val="en-IN"/>
        </w:rPr>
        <w:t>outputs</w:t>
      </w:r>
      <w:r w:rsidRPr="00A30585">
        <w:rPr>
          <w:color w:val="auto"/>
          <w:lang w:val="en-IN"/>
        </w:rPr>
        <w:t xml:space="preserve"> variables as inputs for training.</w:t>
      </w:r>
    </w:p>
    <w:p w14:paraId="49DDECAF" w14:textId="77777777" w:rsidR="00A30585" w:rsidRPr="00A30585" w:rsidRDefault="00A30585" w:rsidP="00A30585">
      <w:pPr>
        <w:rPr>
          <w:color w:val="auto"/>
          <w:lang w:val="en-IN"/>
        </w:rPr>
      </w:pPr>
    </w:p>
    <w:p w14:paraId="232CF7EA" w14:textId="22FFE0AC" w:rsidR="00415FFA" w:rsidRPr="00A30585" w:rsidRDefault="00A30585" w:rsidP="00415FFA">
      <w:pPr>
        <w:rPr>
          <w:color w:val="auto"/>
          <w:lang w:val="en-IN"/>
        </w:rPr>
      </w:pPr>
      <w:r w:rsidRPr="00A30585">
        <w:rPr>
          <w:color w:val="auto"/>
          <w:lang w:val="en-IN"/>
        </w:rPr>
        <w:t xml:space="preserve">The last step in Training process is training the model. The trained model </w:t>
      </w:r>
      <w:proofErr w:type="gramStart"/>
      <w:r w:rsidRPr="00A30585">
        <w:rPr>
          <w:color w:val="auto"/>
          <w:lang w:val="en-IN"/>
        </w:rPr>
        <w:t>is saved</w:t>
      </w:r>
      <w:proofErr w:type="gramEnd"/>
      <w:r w:rsidRPr="00A30585">
        <w:rPr>
          <w:color w:val="auto"/>
          <w:lang w:val="en-IN"/>
        </w:rPr>
        <w:t xml:space="preserve"> as </w:t>
      </w:r>
      <w:r w:rsidRPr="00A30585">
        <w:rPr>
          <w:b/>
          <w:color w:val="auto"/>
          <w:lang w:val="en-IN"/>
        </w:rPr>
        <w:t xml:space="preserve">model.h5 </w:t>
      </w:r>
      <w:r w:rsidRPr="00A30585">
        <w:rPr>
          <w:color w:val="auto"/>
          <w:lang w:val="en-IN"/>
        </w:rPr>
        <w:t>and will be used in testing phase.</w:t>
      </w:r>
    </w:p>
    <w:sectPr w:rsidR="00415FFA" w:rsidRPr="00A30585" w:rsidSect="002812CD">
      <w:headerReference w:type="default" r:id="rId13"/>
      <w:footerReference w:type="default" r:id="rId14"/>
      <w:footerReference w:type="first" r:id="rId15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51F11" w14:textId="77777777" w:rsidR="00BC6A6E" w:rsidRDefault="00BC6A6E" w:rsidP="004B7E44">
      <w:r>
        <w:separator/>
      </w:r>
    </w:p>
  </w:endnote>
  <w:endnote w:type="continuationSeparator" w:id="0">
    <w:p w14:paraId="4968CAD7" w14:textId="77777777" w:rsidR="00BC6A6E" w:rsidRDefault="00BC6A6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37902" w14:textId="77777777" w:rsidR="00236E46" w:rsidRDefault="00236E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89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5C20E" w14:textId="2204C39B" w:rsidR="007E4EAC" w:rsidRDefault="007E4EAC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9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761D5" w14:textId="77777777" w:rsidR="00BC6A6E" w:rsidRDefault="00BC6A6E" w:rsidP="004B7E44">
      <w:r>
        <w:separator/>
      </w:r>
    </w:p>
  </w:footnote>
  <w:footnote w:type="continuationSeparator" w:id="0">
    <w:p w14:paraId="4B3E0C10" w14:textId="77777777" w:rsidR="00BC6A6E" w:rsidRDefault="00BC6A6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7E4EAC" w14:paraId="623D6643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B81EBBD" w14:textId="77777777" w:rsidR="007E4EAC" w:rsidRDefault="007E4EAC" w:rsidP="004B7E44">
          <w:pPr>
            <w:pStyle w:val="Head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077CD78C" wp14:editId="5B65BDCB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51585" w14:textId="7E81DBE9" w:rsidR="007E4EAC" w:rsidRPr="004B7E44" w:rsidRDefault="007E4EAC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47990">
                                  <w:rPr>
                                    <w:b/>
                                    <w:noProof/>
                                  </w:rPr>
                                  <w:t>6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77CD78C" id="Rectangle 11" o:spid="_x0000_s1029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e32d91 [3204]" stroked="f" strokeweight="2pt">
                    <v:textbox>
                      <w:txbxContent>
                        <w:p w14:paraId="4D151585" w14:textId="7E81DBE9" w:rsidR="007E4EAC" w:rsidRPr="004B7E44" w:rsidRDefault="007E4EAC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47990">
                            <w:rPr>
                              <w:b/>
                              <w:noProof/>
                            </w:rPr>
                            <w:t>6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1955"/>
    <w:multiLevelType w:val="hybridMultilevel"/>
    <w:tmpl w:val="F71C7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E8"/>
    <w:rsid w:val="0004615B"/>
    <w:rsid w:val="00047990"/>
    <w:rsid w:val="000F4DD8"/>
    <w:rsid w:val="0015229F"/>
    <w:rsid w:val="002250BA"/>
    <w:rsid w:val="00234DE8"/>
    <w:rsid w:val="00235263"/>
    <w:rsid w:val="00236E46"/>
    <w:rsid w:val="002812CD"/>
    <w:rsid w:val="00293B83"/>
    <w:rsid w:val="002E5389"/>
    <w:rsid w:val="003318E9"/>
    <w:rsid w:val="004117CE"/>
    <w:rsid w:val="00415FFA"/>
    <w:rsid w:val="004B4A1A"/>
    <w:rsid w:val="004B7E44"/>
    <w:rsid w:val="004C11A3"/>
    <w:rsid w:val="004D5252"/>
    <w:rsid w:val="004F2B86"/>
    <w:rsid w:val="00550125"/>
    <w:rsid w:val="005968B3"/>
    <w:rsid w:val="005A718F"/>
    <w:rsid w:val="00602DEC"/>
    <w:rsid w:val="006A3CE7"/>
    <w:rsid w:val="006C1CD0"/>
    <w:rsid w:val="007516CF"/>
    <w:rsid w:val="007E4EAC"/>
    <w:rsid w:val="00817C0E"/>
    <w:rsid w:val="008243D7"/>
    <w:rsid w:val="00826247"/>
    <w:rsid w:val="00885CCF"/>
    <w:rsid w:val="008B33BC"/>
    <w:rsid w:val="009120E9"/>
    <w:rsid w:val="00945900"/>
    <w:rsid w:val="009C396C"/>
    <w:rsid w:val="00A26CA6"/>
    <w:rsid w:val="00A30585"/>
    <w:rsid w:val="00A530C6"/>
    <w:rsid w:val="00A5736E"/>
    <w:rsid w:val="00A6332A"/>
    <w:rsid w:val="00B36CB6"/>
    <w:rsid w:val="00B572B4"/>
    <w:rsid w:val="00BB3DDD"/>
    <w:rsid w:val="00BC6A6E"/>
    <w:rsid w:val="00C060E1"/>
    <w:rsid w:val="00C17953"/>
    <w:rsid w:val="00C92EF6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6C088"/>
  <w15:chartTrackingRefBased/>
  <w15:docId w15:val="{5453D4AF-A8E7-4735-8784-85E84882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125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33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hlo\AppData\Roaming\Microsoft\&#1064;&#1072;&#1073;&#1083;&#1086;&#1085;&#1099;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884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Gehlot</dc:creator>
  <cp:keywords/>
  <dc:description/>
  <cp:lastModifiedBy>Kunal Gehlot</cp:lastModifiedBy>
  <cp:revision>17</cp:revision>
  <dcterms:created xsi:type="dcterms:W3CDTF">2019-06-09T15:32:00Z</dcterms:created>
  <dcterms:modified xsi:type="dcterms:W3CDTF">2019-09-24T06:55:00Z</dcterms:modified>
</cp:coreProperties>
</file>